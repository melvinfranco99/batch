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835B8" w14:textId="10720C05" w:rsidR="00021C04" w:rsidRDefault="004648D7">
      <w:pPr>
        <w:rPr>
          <w:noProof/>
        </w:rPr>
      </w:pPr>
      <w:r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1D9BB0" wp14:editId="0BB4D106">
                <wp:simplePos x="0" y="0"/>
                <wp:positionH relativeFrom="column">
                  <wp:posOffset>219694</wp:posOffset>
                </wp:positionH>
                <wp:positionV relativeFrom="paragraph">
                  <wp:posOffset>148442</wp:posOffset>
                </wp:positionV>
                <wp:extent cx="4741420" cy="2969923"/>
                <wp:effectExtent l="0" t="0" r="2540" b="1905"/>
                <wp:wrapNone/>
                <wp:docPr id="9" name="Grupo 9" descr="Título y texto&#10;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1420" cy="2969923"/>
                          <a:chOff x="-261191" y="-133641"/>
                          <a:chExt cx="4859685" cy="2738415"/>
                        </a:xfrm>
                      </wpg:grpSpPr>
                      <wps:wsp>
                        <wps:cNvPr id="6" name="Cuadro de texto 6"/>
                        <wps:cNvSpPr txBox="1"/>
                        <wps:spPr>
                          <a:xfrm>
                            <a:off x="-242935" y="1944983"/>
                            <a:ext cx="4819406" cy="659791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C2C52E" w14:textId="1B2E1E2E" w:rsidR="00D76AB2" w:rsidRPr="00875CBE" w:rsidRDefault="00CD6232" w:rsidP="002943AE">
                              <w:pPr>
                                <w:pStyle w:val="Ttulo"/>
                                <w:spacing w:before="240"/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52"/>
                                  <w:szCs w:val="48"/>
                                </w:rPr>
                              </w:pPr>
                              <w:r w:rsidRPr="00875CBE"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52"/>
                                  <w:szCs w:val="48"/>
                                  <w:lang w:bidi="es-ES"/>
                                </w:rPr>
                                <w:t>Expertos en Tecnología</w:t>
                              </w:r>
                              <w:r w:rsidR="002943AE" w:rsidRPr="00875CBE"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52"/>
                                  <w:szCs w:val="48"/>
                                  <w:lang w:bidi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-261191" y="-133641"/>
                            <a:ext cx="4859685" cy="3733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339E01" w14:textId="7557EE64" w:rsidR="00D76AB2" w:rsidRPr="0077634F" w:rsidRDefault="0077634F" w:rsidP="00D76AB2">
                              <w:pPr>
                                <w:pStyle w:val="Ttulo2"/>
                                <w:ind w:left="720"/>
                                <w:rPr>
                                  <w:rFonts w:ascii="ADLaM Display" w:hAnsi="ADLaM Display" w:cs="ADLaM Display"/>
                                  <w:b/>
                                  <w:bCs/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  <w:r w:rsidRPr="0077634F">
                                <w:rPr>
                                  <w:rFonts w:ascii="ADLaM Display" w:hAnsi="ADLaM Display" w:cs="ADLaM Display"/>
                                  <w:b/>
                                  <w:bCs/>
                                  <w:i/>
                                  <w:iCs/>
                                  <w:sz w:val="32"/>
                                  <w:szCs w:val="32"/>
                                </w:rPr>
                                <w:t>BATCH-ALCALÁ “Servicios Informáticos”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1D9BB0" id="Grupo 9" o:spid="_x0000_s1026" alt="Título y texto&#10;" style="position:absolute;margin-left:17.3pt;margin-top:11.7pt;width:373.35pt;height:233.85pt;z-index:251658240;mso-width-relative:margin;mso-height-relative:margin" coordorigin="-2611,-1336" coordsize="48596,27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" o:spid="_x0000_s1027" type="#_x0000_t202" style="position:absolute;left:-2429;top:19449;width:48193;height:6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" fillcolor="#323e4f [2415]" stroked="f" strokeweight=".5pt">
                  <v:textbox>
                    <w:txbxContent>
                      <w:p w14:paraId="24C2C52E" w14:textId="1B2E1E2E" w:rsidR="00D76AB2" w:rsidRPr="00875CBE" w:rsidRDefault="00CD6232" w:rsidP="002943AE">
                        <w:pPr>
                          <w:pStyle w:val="Ttulo"/>
                          <w:spacing w:before="240"/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52"/>
                            <w:szCs w:val="48"/>
                          </w:rPr>
                        </w:pPr>
                        <w:r w:rsidRPr="00875CBE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52"/>
                            <w:szCs w:val="48"/>
                            <w:lang w:bidi="es-ES"/>
                          </w:rPr>
                          <w:t>Expertos en Tecnología</w:t>
                        </w:r>
                        <w:r w:rsidR="002943AE" w:rsidRPr="00875CBE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52"/>
                            <w:szCs w:val="48"/>
                            <w:lang w:bidi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7" o:spid="_x0000_s1028" type="#_x0000_t202" style="position:absolute;left:-2611;top:-1336;width:48595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" fillcolor="#f2f2f2 [3052]" stroked="f" strokeweight=".5pt">
                  <v:textbox>
                    <w:txbxContent>
                      <w:p w14:paraId="36339E01" w14:textId="7557EE64" w:rsidR="00D76AB2" w:rsidRPr="0077634F" w:rsidRDefault="0077634F" w:rsidP="00D76AB2">
                        <w:pPr>
                          <w:pStyle w:val="Ttulo2"/>
                          <w:ind w:left="720"/>
                          <w:rPr>
                            <w:rFonts w:ascii="ADLaM Display" w:hAnsi="ADLaM Display" w:cs="ADLaM Display"/>
                            <w:b/>
                            <w:bCs/>
                            <w:i/>
                            <w:iCs/>
                            <w:sz w:val="32"/>
                            <w:szCs w:val="32"/>
                          </w:rPr>
                        </w:pPr>
                        <w:r w:rsidRPr="0077634F">
                          <w:rPr>
                            <w:rFonts w:ascii="ADLaM Display" w:hAnsi="ADLaM Display" w:cs="ADLaM Display"/>
                            <w:b/>
                            <w:bCs/>
                            <w:i/>
                            <w:iCs/>
                            <w:sz w:val="32"/>
                            <w:szCs w:val="32"/>
                          </w:rPr>
                          <w:t>BATCH-ALCALÁ “Servicios Informáticos”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W w:w="12054" w:type="dxa"/>
        <w:tblInd w:w="-5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12054"/>
      </w:tblGrid>
      <w:tr w:rsidR="00021C04" w14:paraId="2677B374" w14:textId="77777777" w:rsidTr="00D851D0">
        <w:trPr>
          <w:trHeight w:val="15145"/>
        </w:trPr>
        <w:tc>
          <w:tcPr>
            <w:tcW w:w="12054" w:type="dxa"/>
          </w:tcPr>
          <w:p w14:paraId="4EA8810C" w14:textId="3AB758AC" w:rsidR="00021C04" w:rsidRDefault="004648D7" w:rsidP="00D851D0">
            <w:pPr>
              <w:tabs>
                <w:tab w:val="left" w:pos="9734"/>
              </w:tabs>
              <w:ind w:left="720"/>
              <w:rPr>
                <w:noProof/>
              </w:rPr>
            </w:pPr>
            <w:r>
              <w:rPr>
                <w:noProof/>
                <w:lang w:bidi="es-ES"/>
              </w:rPr>
              <w:drawing>
                <wp:anchor distT="0" distB="0" distL="114300" distR="114300" simplePos="0" relativeHeight="251657216" behindDoc="1" locked="0" layoutInCell="1" allowOverlap="1" wp14:anchorId="38255C5C" wp14:editId="4A3C5D15">
                  <wp:simplePos x="0" y="0"/>
                  <wp:positionH relativeFrom="column">
                    <wp:posOffset>1978075</wp:posOffset>
                  </wp:positionH>
                  <wp:positionV relativeFrom="paragraph">
                    <wp:posOffset>240437</wp:posOffset>
                  </wp:positionV>
                  <wp:extent cx="4242816" cy="2192628"/>
                  <wp:effectExtent l="0" t="0" r="5715" b="0"/>
                  <wp:wrapNone/>
                  <wp:docPr id="5" name="Imagen 5" descr="portátil en mesa de ofici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-for-report-0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2816" cy="2192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851D0">
              <w:rPr>
                <w:noProof/>
              </w:rPr>
              <w:tab/>
            </w:r>
          </w:p>
          <w:p w14:paraId="38F805FF" w14:textId="26698F9E" w:rsidR="00875CBE" w:rsidRDefault="00875CBE" w:rsidP="002943AE">
            <w:pPr>
              <w:ind w:left="1134"/>
              <w:rPr>
                <w:b/>
                <w:bCs/>
                <w:lang w:bidi="es-ES"/>
              </w:rPr>
            </w:pPr>
          </w:p>
          <w:p w14:paraId="1ED580E5" w14:textId="6F3D9201" w:rsidR="00875CBE" w:rsidRDefault="00875CBE" w:rsidP="002943AE">
            <w:pPr>
              <w:ind w:left="1134"/>
              <w:rPr>
                <w:b/>
                <w:bCs/>
                <w:lang w:bidi="es-ES"/>
              </w:rPr>
            </w:pPr>
          </w:p>
          <w:p w14:paraId="4F837149" w14:textId="1E5834EB" w:rsidR="00875CBE" w:rsidRDefault="00875CBE" w:rsidP="002943AE">
            <w:pPr>
              <w:ind w:left="1134"/>
              <w:rPr>
                <w:b/>
                <w:bCs/>
                <w:lang w:bidi="es-ES"/>
              </w:rPr>
            </w:pPr>
          </w:p>
          <w:p w14:paraId="44839D43" w14:textId="21FD6DB0" w:rsidR="00875CBE" w:rsidRDefault="00875CBE" w:rsidP="002943AE">
            <w:pPr>
              <w:ind w:left="1134"/>
              <w:rPr>
                <w:b/>
                <w:bCs/>
                <w:lang w:bidi="es-ES"/>
              </w:rPr>
            </w:pPr>
          </w:p>
          <w:p w14:paraId="739282CA" w14:textId="74AC6F88" w:rsidR="00875CBE" w:rsidRDefault="00875CBE" w:rsidP="002943AE">
            <w:pPr>
              <w:ind w:left="1134"/>
              <w:rPr>
                <w:b/>
                <w:bCs/>
                <w:lang w:bidi="es-ES"/>
              </w:rPr>
            </w:pPr>
          </w:p>
          <w:p w14:paraId="4AF35C7C" w14:textId="2DF8F93B" w:rsidR="00875CBE" w:rsidRDefault="00D851D0" w:rsidP="00D851D0">
            <w:pPr>
              <w:tabs>
                <w:tab w:val="left" w:pos="5345"/>
              </w:tabs>
              <w:ind w:left="1134"/>
              <w:rPr>
                <w:b/>
                <w:bCs/>
                <w:lang w:bidi="es-ES"/>
              </w:rPr>
            </w:pPr>
            <w:r>
              <w:rPr>
                <w:b/>
                <w:bCs/>
                <w:lang w:bidi="es-ES"/>
              </w:rPr>
              <w:tab/>
            </w:r>
          </w:p>
          <w:p w14:paraId="483AA4A5" w14:textId="59229CFE" w:rsidR="00875CBE" w:rsidRDefault="00875CBE" w:rsidP="002943AE">
            <w:pPr>
              <w:ind w:left="1134"/>
              <w:rPr>
                <w:b/>
                <w:bCs/>
                <w:lang w:bidi="es-ES"/>
              </w:rPr>
            </w:pPr>
          </w:p>
          <w:p w14:paraId="69462F60" w14:textId="5644F137" w:rsidR="00875CBE" w:rsidRDefault="00875CBE" w:rsidP="002943AE">
            <w:pPr>
              <w:ind w:left="1134"/>
              <w:rPr>
                <w:b/>
                <w:bCs/>
                <w:lang w:bidi="es-ES"/>
              </w:rPr>
            </w:pPr>
          </w:p>
          <w:p w14:paraId="0EC7ABD6" w14:textId="256AD9D8" w:rsidR="00875CBE" w:rsidRDefault="006D69A2" w:rsidP="006D69A2">
            <w:pPr>
              <w:tabs>
                <w:tab w:val="left" w:pos="8294"/>
              </w:tabs>
              <w:ind w:left="1134"/>
              <w:rPr>
                <w:b/>
                <w:bCs/>
                <w:lang w:bidi="es-ES"/>
              </w:rPr>
            </w:pPr>
            <w:r>
              <w:rPr>
                <w:b/>
                <w:bCs/>
                <w:lang w:bidi="es-ES"/>
              </w:rPr>
              <w:tab/>
            </w:r>
          </w:p>
          <w:p w14:paraId="2EC8D447" w14:textId="1B38EA26" w:rsidR="00875CBE" w:rsidRDefault="00875CBE" w:rsidP="00DB5602">
            <w:pPr>
              <w:rPr>
                <w:b/>
                <w:bCs/>
                <w:lang w:bidi="es-ES"/>
              </w:rPr>
            </w:pPr>
          </w:p>
          <w:p w14:paraId="344FE399" w14:textId="66EC123B" w:rsidR="002943AE" w:rsidRPr="00875CBE" w:rsidRDefault="002943AE" w:rsidP="002943AE">
            <w:pPr>
              <w:ind w:left="1134"/>
              <w:rPr>
                <w:b/>
                <w:bCs/>
                <w:sz w:val="18"/>
                <w:szCs w:val="18"/>
                <w:lang w:bidi="es-ES"/>
              </w:rPr>
            </w:pPr>
            <w:r w:rsidRPr="00875CBE">
              <w:rPr>
                <w:b/>
                <w:bCs/>
                <w:sz w:val="18"/>
                <w:szCs w:val="18"/>
                <w:lang w:bidi="es-ES"/>
              </w:rPr>
              <w:t>¡Bienvenido a Batch-Alcalá!</w:t>
            </w:r>
          </w:p>
          <w:p w14:paraId="77DB3101" w14:textId="5BDA7098" w:rsidR="002943AE" w:rsidRPr="00875CBE" w:rsidRDefault="002943AE" w:rsidP="002943AE">
            <w:pPr>
              <w:ind w:left="1134"/>
              <w:rPr>
                <w:sz w:val="18"/>
                <w:szCs w:val="18"/>
                <w:lang w:bidi="es-ES"/>
              </w:rPr>
            </w:pPr>
            <w:r w:rsidRPr="00875CBE">
              <w:rPr>
                <w:b/>
                <w:bCs/>
                <w:sz w:val="18"/>
                <w:szCs w:val="18"/>
                <w:lang w:bidi="es-ES"/>
              </w:rPr>
              <w:t>Tu paquete está seguro con nosotros… ¡y tu tecnología también puede estarlo!</w:t>
            </w:r>
          </w:p>
          <w:p w14:paraId="2EF3FE0F" w14:textId="77777777" w:rsidR="002943AE" w:rsidRPr="00875CBE" w:rsidRDefault="002943AE" w:rsidP="002943AE">
            <w:pPr>
              <w:ind w:left="1134"/>
              <w:rPr>
                <w:sz w:val="18"/>
                <w:szCs w:val="18"/>
                <w:lang w:bidi="es-ES"/>
              </w:rPr>
            </w:pPr>
            <w:r w:rsidRPr="00875CBE">
              <w:rPr>
                <w:sz w:val="18"/>
                <w:szCs w:val="18"/>
                <w:lang w:bidi="es-ES"/>
              </w:rPr>
              <w:t xml:space="preserve">Antes de que te vayas, queremos regalarte </w:t>
            </w:r>
            <w:r w:rsidRPr="00875CBE">
              <w:rPr>
                <w:b/>
                <w:bCs/>
                <w:sz w:val="18"/>
                <w:szCs w:val="18"/>
                <w:lang w:bidi="es-ES"/>
              </w:rPr>
              <w:t>algo más que un paquete.</w:t>
            </w:r>
            <w:r w:rsidRPr="00875CBE">
              <w:rPr>
                <w:sz w:val="18"/>
                <w:szCs w:val="18"/>
                <w:lang w:bidi="es-ES"/>
              </w:rPr>
              <w:br/>
            </w:r>
            <w:r w:rsidRPr="00875CBE">
              <w:rPr>
                <w:rFonts w:ascii="Segoe UI Emoji" w:hAnsi="Segoe UI Emoji" w:cs="Segoe UI Emoji"/>
                <w:sz w:val="18"/>
                <w:szCs w:val="18"/>
                <w:lang w:bidi="es-ES"/>
              </w:rPr>
              <w:t>👉</w:t>
            </w:r>
            <w:r w:rsidRPr="00875CBE">
              <w:rPr>
                <w:sz w:val="18"/>
                <w:szCs w:val="18"/>
                <w:lang w:bidi="es-ES"/>
              </w:rPr>
              <w:t xml:space="preserve"> </w:t>
            </w:r>
            <w:r w:rsidRPr="00875CBE">
              <w:rPr>
                <w:b/>
                <w:bCs/>
                <w:sz w:val="18"/>
                <w:szCs w:val="18"/>
                <w:lang w:bidi="es-ES"/>
              </w:rPr>
              <w:t>¿Qué pasaría si tu ordenador o móvil estuvieran protegidos las 24 horas, 7 días a la semana?</w:t>
            </w:r>
            <w:r w:rsidRPr="00875CBE">
              <w:rPr>
                <w:sz w:val="18"/>
                <w:szCs w:val="18"/>
                <w:lang w:bidi="es-ES"/>
              </w:rPr>
              <w:br/>
            </w:r>
            <w:r w:rsidRPr="00875CBE">
              <w:rPr>
                <w:rFonts w:ascii="Segoe UI Emoji" w:hAnsi="Segoe UI Emoji" w:cs="Segoe UI Emoji"/>
                <w:sz w:val="18"/>
                <w:szCs w:val="18"/>
                <w:lang w:bidi="es-ES"/>
              </w:rPr>
              <w:t>👉</w:t>
            </w:r>
            <w:r w:rsidRPr="00875CBE">
              <w:rPr>
                <w:sz w:val="18"/>
                <w:szCs w:val="18"/>
                <w:lang w:bidi="es-ES"/>
              </w:rPr>
              <w:t xml:space="preserve"> </w:t>
            </w:r>
            <w:r w:rsidRPr="00875CBE">
              <w:rPr>
                <w:b/>
                <w:bCs/>
                <w:sz w:val="18"/>
                <w:szCs w:val="18"/>
                <w:lang w:bidi="es-ES"/>
              </w:rPr>
              <w:t>¿Qué sentirías si supieras que tus datos están más seguros que nunca?</w:t>
            </w:r>
          </w:p>
          <w:p w14:paraId="61664151" w14:textId="77777777" w:rsidR="002943AE" w:rsidRPr="00875CBE" w:rsidRDefault="00000000" w:rsidP="002943AE">
            <w:pPr>
              <w:ind w:left="1134"/>
              <w:rPr>
                <w:sz w:val="18"/>
                <w:szCs w:val="18"/>
                <w:lang w:bidi="es-ES"/>
              </w:rPr>
            </w:pPr>
            <w:r w:rsidRPr="00875CBE">
              <w:rPr>
                <w:sz w:val="18"/>
                <w:szCs w:val="18"/>
                <w:lang w:bidi="es-ES"/>
              </w:rPr>
              <w:pict w14:anchorId="1CF18D88">
                <v:rect id="_x0000_i1361" style="width:0;height:1.5pt" o:hralign="center" o:hrstd="t" o:hr="t" fillcolor="#a0a0a0" stroked="f"/>
              </w:pict>
            </w:r>
          </w:p>
          <w:p w14:paraId="2AE49F49" w14:textId="77777777" w:rsidR="002943AE" w:rsidRPr="00875CBE" w:rsidRDefault="002943AE" w:rsidP="002943AE">
            <w:pPr>
              <w:ind w:left="1134"/>
              <w:rPr>
                <w:b/>
                <w:bCs/>
                <w:sz w:val="18"/>
                <w:szCs w:val="18"/>
                <w:lang w:bidi="es-ES"/>
              </w:rPr>
            </w:pPr>
            <w:r w:rsidRPr="00875CBE">
              <w:rPr>
                <w:b/>
                <w:bCs/>
                <w:sz w:val="18"/>
                <w:szCs w:val="18"/>
                <w:lang w:bidi="es-ES"/>
              </w:rPr>
              <w:t>¡Descubre el secreto que está revolucionando la tecnología!</w:t>
            </w:r>
          </w:p>
          <w:p w14:paraId="1FBF8BB6" w14:textId="77777777" w:rsidR="002943AE" w:rsidRPr="00875CBE" w:rsidRDefault="002943AE" w:rsidP="002943AE">
            <w:pPr>
              <w:ind w:left="1134"/>
              <w:rPr>
                <w:sz w:val="18"/>
                <w:szCs w:val="18"/>
                <w:lang w:bidi="es-ES"/>
              </w:rPr>
            </w:pPr>
            <w:r w:rsidRPr="00875CBE">
              <w:rPr>
                <w:sz w:val="18"/>
                <w:szCs w:val="18"/>
                <w:lang w:bidi="es-ES"/>
              </w:rPr>
              <w:t xml:space="preserve">En </w:t>
            </w:r>
            <w:r w:rsidRPr="00875CBE">
              <w:rPr>
                <w:b/>
                <w:bCs/>
                <w:sz w:val="18"/>
                <w:szCs w:val="18"/>
                <w:lang w:bidi="es-ES"/>
              </w:rPr>
              <w:t>Batch Alcalá</w:t>
            </w:r>
            <w:r w:rsidRPr="00875CBE">
              <w:rPr>
                <w:sz w:val="18"/>
                <w:szCs w:val="18"/>
                <w:lang w:bidi="es-ES"/>
              </w:rPr>
              <w:t xml:space="preserve"> cuidamos de tus equipos con la misma dedicación con la que cuidamos tus paquetes.</w:t>
            </w:r>
          </w:p>
          <w:p w14:paraId="125F96F1" w14:textId="77777777" w:rsidR="002943AE" w:rsidRPr="00875CBE" w:rsidRDefault="002943AE" w:rsidP="002943AE">
            <w:pPr>
              <w:ind w:left="1134"/>
              <w:rPr>
                <w:b/>
                <w:bCs/>
                <w:sz w:val="18"/>
                <w:szCs w:val="18"/>
                <w:lang w:bidi="es-ES"/>
              </w:rPr>
            </w:pPr>
            <w:r w:rsidRPr="00875CBE">
              <w:rPr>
                <w:rFonts w:ascii="Segoe UI Emoji" w:hAnsi="Segoe UI Emoji" w:cs="Segoe UI Emoji"/>
                <w:b/>
                <w:bCs/>
                <w:sz w:val="18"/>
                <w:szCs w:val="18"/>
                <w:lang w:bidi="es-ES"/>
              </w:rPr>
              <w:t>💻</w:t>
            </w:r>
            <w:r w:rsidRPr="00875CBE">
              <w:rPr>
                <w:b/>
                <w:bCs/>
                <w:sz w:val="18"/>
                <w:szCs w:val="18"/>
                <w:lang w:bidi="es-ES"/>
              </w:rPr>
              <w:t xml:space="preserve"> Servicios que transforman tu día a día:</w:t>
            </w:r>
          </w:p>
          <w:p w14:paraId="782E5C83" w14:textId="77777777" w:rsidR="002943AE" w:rsidRPr="00875CBE" w:rsidRDefault="002943AE" w:rsidP="002943AE">
            <w:pPr>
              <w:numPr>
                <w:ilvl w:val="0"/>
                <w:numId w:val="1"/>
              </w:numPr>
              <w:ind w:left="1134"/>
              <w:rPr>
                <w:sz w:val="18"/>
                <w:szCs w:val="18"/>
                <w:lang w:bidi="es-ES"/>
              </w:rPr>
            </w:pPr>
            <w:r w:rsidRPr="00875CBE">
              <w:rPr>
                <w:b/>
                <w:bCs/>
                <w:sz w:val="18"/>
                <w:szCs w:val="18"/>
                <w:lang w:bidi="es-ES"/>
              </w:rPr>
              <w:t>Ciberseguridad avanzada:</w:t>
            </w:r>
            <w:r w:rsidRPr="00875CBE">
              <w:rPr>
                <w:sz w:val="18"/>
                <w:szCs w:val="18"/>
                <w:lang w:bidi="es-ES"/>
              </w:rPr>
              <w:t xml:space="preserve"> Protegemos tus datos como si fueran un tesoro.</w:t>
            </w:r>
          </w:p>
          <w:p w14:paraId="259FF9F0" w14:textId="77777777" w:rsidR="002943AE" w:rsidRPr="00875CBE" w:rsidRDefault="002943AE" w:rsidP="002943AE">
            <w:pPr>
              <w:numPr>
                <w:ilvl w:val="0"/>
                <w:numId w:val="1"/>
              </w:numPr>
              <w:ind w:left="1134"/>
              <w:rPr>
                <w:sz w:val="18"/>
                <w:szCs w:val="18"/>
                <w:lang w:bidi="es-ES"/>
              </w:rPr>
            </w:pPr>
            <w:r w:rsidRPr="00875CBE">
              <w:rPr>
                <w:b/>
                <w:bCs/>
                <w:sz w:val="18"/>
                <w:szCs w:val="18"/>
                <w:lang w:bidi="es-ES"/>
              </w:rPr>
              <w:t>Mantenimiento técnico:</w:t>
            </w:r>
            <w:r w:rsidRPr="00875CBE">
              <w:rPr>
                <w:sz w:val="18"/>
                <w:szCs w:val="18"/>
                <w:lang w:bidi="es-ES"/>
              </w:rPr>
              <w:t xml:space="preserve"> Porque tus equipos merecen rendir al 100%.</w:t>
            </w:r>
          </w:p>
          <w:p w14:paraId="054438D8" w14:textId="77777777" w:rsidR="002943AE" w:rsidRPr="00875CBE" w:rsidRDefault="002943AE" w:rsidP="002943AE">
            <w:pPr>
              <w:numPr>
                <w:ilvl w:val="0"/>
                <w:numId w:val="1"/>
              </w:numPr>
              <w:ind w:left="1134"/>
              <w:rPr>
                <w:sz w:val="18"/>
                <w:szCs w:val="18"/>
                <w:lang w:bidi="es-ES"/>
              </w:rPr>
            </w:pPr>
            <w:r w:rsidRPr="00875CBE">
              <w:rPr>
                <w:b/>
                <w:bCs/>
                <w:sz w:val="18"/>
                <w:szCs w:val="18"/>
                <w:lang w:bidi="es-ES"/>
              </w:rPr>
              <w:t>Diagnósticos gratuitos:</w:t>
            </w:r>
            <w:r w:rsidRPr="00875CBE">
              <w:rPr>
                <w:sz w:val="18"/>
                <w:szCs w:val="18"/>
                <w:lang w:bidi="es-ES"/>
              </w:rPr>
              <w:t xml:space="preserve"> Sí, GRATIS. ¡Ven y prueba nuestro servicio!</w:t>
            </w:r>
          </w:p>
          <w:p w14:paraId="254562FA" w14:textId="77777777" w:rsidR="002943AE" w:rsidRPr="00875CBE" w:rsidRDefault="002943AE" w:rsidP="002943AE">
            <w:pPr>
              <w:numPr>
                <w:ilvl w:val="0"/>
                <w:numId w:val="1"/>
              </w:numPr>
              <w:ind w:left="1134"/>
              <w:rPr>
                <w:sz w:val="18"/>
                <w:szCs w:val="18"/>
                <w:lang w:bidi="es-ES"/>
              </w:rPr>
            </w:pPr>
            <w:r w:rsidRPr="00875CBE">
              <w:rPr>
                <w:b/>
                <w:bCs/>
                <w:sz w:val="18"/>
                <w:szCs w:val="18"/>
                <w:lang w:bidi="es-ES"/>
              </w:rPr>
              <w:t>Instalación de software y copias de seguridad:</w:t>
            </w:r>
            <w:r w:rsidRPr="00875CBE">
              <w:rPr>
                <w:sz w:val="18"/>
                <w:szCs w:val="18"/>
                <w:lang w:bidi="es-ES"/>
              </w:rPr>
              <w:t xml:space="preserve"> Para que nunca pierdas lo importante.</w:t>
            </w:r>
          </w:p>
          <w:p w14:paraId="71F2E69C" w14:textId="77777777" w:rsidR="002943AE" w:rsidRPr="0077634F" w:rsidRDefault="00000000" w:rsidP="002943AE">
            <w:pPr>
              <w:ind w:left="1134"/>
              <w:rPr>
                <w:lang w:bidi="es-ES"/>
              </w:rPr>
            </w:pPr>
            <w:r>
              <w:rPr>
                <w:lang w:bidi="es-ES"/>
              </w:rPr>
              <w:pict w14:anchorId="79CF5F0A">
                <v:rect id="_x0000_i1362" style="width:0;height:1.5pt" o:hralign="center" o:hrstd="t" o:hr="t" fillcolor="#a0a0a0" stroked="f"/>
              </w:pict>
            </w:r>
          </w:p>
          <w:p w14:paraId="0E85EE0E" w14:textId="77777777" w:rsidR="002943AE" w:rsidRPr="00DB5602" w:rsidRDefault="002943AE" w:rsidP="002943AE">
            <w:pPr>
              <w:ind w:left="1134"/>
              <w:jc w:val="center"/>
              <w:rPr>
                <w:rFonts w:ascii="ADLaM Display" w:hAnsi="ADLaM Display" w:cs="ADLaM Display"/>
                <w:b/>
                <w:bCs/>
                <w:sz w:val="20"/>
                <w:szCs w:val="20"/>
                <w:lang w:bidi="es-ES"/>
              </w:rPr>
            </w:pPr>
            <w:r w:rsidRPr="00DB5602">
              <w:rPr>
                <w:rFonts w:ascii="Segoe UI Emoji" w:hAnsi="Segoe UI Emoji" w:cs="Segoe UI Emoji"/>
                <w:b/>
                <w:bCs/>
                <w:sz w:val="20"/>
                <w:szCs w:val="20"/>
                <w:lang w:bidi="es-ES"/>
              </w:rPr>
              <w:t>💥</w:t>
            </w:r>
            <w:r w:rsidRPr="00DB5602">
              <w:rPr>
                <w:rFonts w:ascii="ADLaM Display" w:hAnsi="ADLaM Display" w:cs="ADLaM Display"/>
                <w:b/>
                <w:bCs/>
                <w:sz w:val="20"/>
                <w:szCs w:val="20"/>
                <w:lang w:bidi="es-ES"/>
              </w:rPr>
              <w:t xml:space="preserve"> Solo por recoger tu paquete hoy:</w:t>
            </w:r>
          </w:p>
          <w:p w14:paraId="430A3A78" w14:textId="62E0B65D" w:rsidR="002943AE" w:rsidRPr="00DB5602" w:rsidRDefault="002943AE" w:rsidP="002943AE">
            <w:pPr>
              <w:ind w:left="1134"/>
              <w:jc w:val="center"/>
              <w:rPr>
                <w:rFonts w:ascii="ADLaM Display" w:hAnsi="ADLaM Display" w:cs="ADLaM Display"/>
                <w:b/>
                <w:bCs/>
                <w:sz w:val="20"/>
                <w:szCs w:val="20"/>
                <w:lang w:bidi="es-ES"/>
              </w:rPr>
            </w:pPr>
            <w:r w:rsidRPr="00DB5602">
              <w:rPr>
                <w:rFonts w:ascii="Segoe UI Emoji" w:hAnsi="Segoe UI Emoji" w:cs="Segoe UI Emoji"/>
                <w:sz w:val="20"/>
                <w:szCs w:val="20"/>
                <w:lang w:bidi="es-ES"/>
              </w:rPr>
              <w:t>🎁</w:t>
            </w:r>
            <w:r w:rsidRPr="00DB5602">
              <w:rPr>
                <w:rFonts w:ascii="ADLaM Display" w:hAnsi="ADLaM Display" w:cs="ADLaM Display"/>
                <w:sz w:val="20"/>
                <w:szCs w:val="20"/>
                <w:lang w:bidi="es-ES"/>
              </w:rPr>
              <w:t xml:space="preserve"> </w:t>
            </w:r>
            <w:r w:rsidRPr="00DB5602">
              <w:rPr>
                <w:rFonts w:ascii="ADLaM Display" w:hAnsi="ADLaM Display" w:cs="ADLaM Display"/>
                <w:b/>
                <w:bCs/>
                <w:sz w:val="20"/>
                <w:szCs w:val="20"/>
                <w:lang w:bidi="es-ES"/>
              </w:rPr>
              <w:t>¡10% de descuento en tu primer servicio técnico!</w:t>
            </w:r>
          </w:p>
          <w:p w14:paraId="5CC45A03" w14:textId="2A6F8789" w:rsidR="002943AE" w:rsidRPr="00DB5602" w:rsidRDefault="002943AE" w:rsidP="00DB5602">
            <w:pPr>
              <w:ind w:left="1134"/>
              <w:jc w:val="center"/>
              <w:rPr>
                <w:rFonts w:ascii="ADLaM Display" w:hAnsi="ADLaM Display" w:cs="ADLaM Display"/>
                <w:sz w:val="20"/>
                <w:szCs w:val="20"/>
                <w:lang w:bidi="es-ES"/>
              </w:rPr>
            </w:pPr>
            <w:r w:rsidRPr="00DB5602">
              <w:rPr>
                <w:rFonts w:ascii="ADLaM Display" w:hAnsi="ADLaM Display" w:cs="ADLaM Display"/>
                <w:sz w:val="20"/>
                <w:szCs w:val="20"/>
                <w:lang w:bidi="es-ES"/>
              </w:rPr>
              <w:t>(Otra razón para sonreír hoy, ¿no crees?)</w:t>
            </w:r>
          </w:p>
          <w:p w14:paraId="4AA49A5B" w14:textId="62F668CF" w:rsidR="002943AE" w:rsidRPr="0077634F" w:rsidRDefault="00000000" w:rsidP="002943AE">
            <w:pPr>
              <w:ind w:left="1134"/>
              <w:rPr>
                <w:lang w:bidi="es-ES"/>
              </w:rPr>
            </w:pPr>
            <w:r>
              <w:rPr>
                <w:lang w:bidi="es-ES"/>
              </w:rPr>
              <w:pict w14:anchorId="237DEB29">
                <v:rect id="_x0000_i1363" style="width:511.65pt;height:1.6pt" o:hrpct="950" o:hralign="center" o:hrstd="t" o:hr="t" fillcolor="#a0a0a0" stroked="f"/>
              </w:pict>
            </w:r>
          </w:p>
          <w:p w14:paraId="27C2642F" w14:textId="17450310" w:rsidR="002943AE" w:rsidRPr="00D851D0" w:rsidRDefault="002943AE" w:rsidP="002943AE">
            <w:pPr>
              <w:ind w:left="1134"/>
              <w:rPr>
                <w:b/>
                <w:bCs/>
                <w:sz w:val="18"/>
                <w:szCs w:val="18"/>
                <w:lang w:bidi="es-ES"/>
              </w:rPr>
            </w:pPr>
            <w:r w:rsidRPr="00D851D0">
              <w:rPr>
                <w:b/>
                <w:bCs/>
                <w:sz w:val="18"/>
                <w:szCs w:val="18"/>
                <w:lang w:bidi="es-ES"/>
              </w:rPr>
              <w:t>Somos más que un punto de recogida SEUR.</w:t>
            </w:r>
          </w:p>
          <w:p w14:paraId="678A31B8" w14:textId="62B4D455" w:rsidR="002943AE" w:rsidRPr="00D851D0" w:rsidRDefault="002943AE" w:rsidP="002943AE">
            <w:pPr>
              <w:ind w:left="1134"/>
              <w:rPr>
                <w:sz w:val="18"/>
                <w:szCs w:val="18"/>
                <w:lang w:bidi="es-ES"/>
              </w:rPr>
            </w:pPr>
            <w:r w:rsidRPr="00D851D0">
              <w:rPr>
                <w:sz w:val="18"/>
                <w:szCs w:val="18"/>
                <w:lang w:bidi="es-ES"/>
              </w:rPr>
              <w:t>Estamos aquí para proteger tu tecnología y tu tranquilidad.</w:t>
            </w:r>
            <w:r w:rsidRPr="00D851D0">
              <w:rPr>
                <w:sz w:val="18"/>
                <w:szCs w:val="18"/>
                <w:lang w:bidi="es-ES"/>
              </w:rPr>
              <w:br/>
            </w:r>
            <w:r w:rsidRPr="00D851D0">
              <w:rPr>
                <w:rFonts w:ascii="Segoe UI Emoji" w:hAnsi="Segoe UI Emoji" w:cs="Segoe UI Emoji"/>
                <w:sz w:val="18"/>
                <w:szCs w:val="18"/>
                <w:lang w:bidi="es-ES"/>
              </w:rPr>
              <w:t>✅</w:t>
            </w:r>
            <w:r w:rsidRPr="00D851D0">
              <w:rPr>
                <w:sz w:val="18"/>
                <w:szCs w:val="18"/>
                <w:lang w:bidi="es-ES"/>
              </w:rPr>
              <w:t xml:space="preserve"> </w:t>
            </w:r>
            <w:r w:rsidRPr="00D851D0">
              <w:rPr>
                <w:b/>
                <w:bCs/>
                <w:sz w:val="18"/>
                <w:szCs w:val="18"/>
                <w:lang w:bidi="es-ES"/>
              </w:rPr>
              <w:t>Atención personalizada.</w:t>
            </w:r>
            <w:r w:rsidRPr="00D851D0">
              <w:rPr>
                <w:sz w:val="18"/>
                <w:szCs w:val="18"/>
                <w:lang w:bidi="es-ES"/>
              </w:rPr>
              <w:br/>
            </w:r>
            <w:r w:rsidRPr="00D851D0">
              <w:rPr>
                <w:rFonts w:ascii="Segoe UI Emoji" w:hAnsi="Segoe UI Emoji" w:cs="Segoe UI Emoji"/>
                <w:sz w:val="18"/>
                <w:szCs w:val="18"/>
                <w:lang w:bidi="es-ES"/>
              </w:rPr>
              <w:t>✅</w:t>
            </w:r>
            <w:r w:rsidRPr="00D851D0">
              <w:rPr>
                <w:sz w:val="18"/>
                <w:szCs w:val="18"/>
                <w:lang w:bidi="es-ES"/>
              </w:rPr>
              <w:t xml:space="preserve"> </w:t>
            </w:r>
            <w:r w:rsidRPr="00D851D0">
              <w:rPr>
                <w:b/>
                <w:bCs/>
                <w:sz w:val="18"/>
                <w:szCs w:val="18"/>
                <w:lang w:bidi="es-ES"/>
              </w:rPr>
              <w:t>Soluciones a medida.</w:t>
            </w:r>
            <w:r w:rsidRPr="00D851D0">
              <w:rPr>
                <w:sz w:val="18"/>
                <w:szCs w:val="18"/>
                <w:lang w:bidi="es-ES"/>
              </w:rPr>
              <w:br/>
            </w:r>
            <w:r w:rsidRPr="00D851D0">
              <w:rPr>
                <w:rFonts w:ascii="Segoe UI Emoji" w:hAnsi="Segoe UI Emoji" w:cs="Segoe UI Emoji"/>
                <w:sz w:val="18"/>
                <w:szCs w:val="18"/>
                <w:lang w:bidi="es-ES"/>
              </w:rPr>
              <w:t>✅</w:t>
            </w:r>
            <w:r w:rsidRPr="00D851D0">
              <w:rPr>
                <w:sz w:val="18"/>
                <w:szCs w:val="18"/>
                <w:lang w:bidi="es-ES"/>
              </w:rPr>
              <w:t xml:space="preserve"> </w:t>
            </w:r>
            <w:r w:rsidRPr="00D851D0">
              <w:rPr>
                <w:b/>
                <w:bCs/>
                <w:sz w:val="18"/>
                <w:szCs w:val="18"/>
                <w:lang w:bidi="es-ES"/>
              </w:rPr>
              <w:t>Porque tu confianza es nuestra prioridad.</w:t>
            </w:r>
          </w:p>
          <w:p w14:paraId="3BA24718" w14:textId="42C9B1BD" w:rsidR="002943AE" w:rsidRPr="00D851D0" w:rsidRDefault="00000000" w:rsidP="002943AE">
            <w:pPr>
              <w:ind w:left="1134"/>
              <w:rPr>
                <w:sz w:val="18"/>
                <w:szCs w:val="18"/>
                <w:lang w:bidi="es-ES"/>
              </w:rPr>
            </w:pPr>
            <w:r w:rsidRPr="00D851D0">
              <w:rPr>
                <w:sz w:val="18"/>
                <w:szCs w:val="18"/>
                <w:lang w:bidi="es-ES"/>
              </w:rPr>
              <w:pict w14:anchorId="30B3465B">
                <v:rect id="_x0000_i1364" style="width:502.5pt;height:1.6pt" o:hrpct="933" o:hralign="center" o:hrstd="t" o:hr="t" fillcolor="#a0a0a0" stroked="f"/>
              </w:pict>
            </w:r>
          </w:p>
          <w:p w14:paraId="5B8E4918" w14:textId="4EB470BB" w:rsidR="002943AE" w:rsidRPr="00D851D0" w:rsidRDefault="004648D7" w:rsidP="002943AE">
            <w:pPr>
              <w:ind w:left="1134"/>
              <w:rPr>
                <w:b/>
                <w:bCs/>
                <w:sz w:val="18"/>
                <w:szCs w:val="18"/>
                <w:lang w:bidi="es-ES"/>
              </w:rPr>
            </w:pPr>
            <w:r w:rsidRPr="004648D7">
              <w:rPr>
                <w:rFonts w:ascii="Segoe UI Emoji" w:hAnsi="Segoe UI Emoji" w:cs="Segoe UI Emoji"/>
                <w:noProof/>
                <w:sz w:val="18"/>
                <w:szCs w:val="18"/>
                <w:lang w:bidi="es-ES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5BA10E7" wp14:editId="38AF624B">
                      <wp:simplePos x="0" y="0"/>
                      <wp:positionH relativeFrom="column">
                        <wp:posOffset>4056537</wp:posOffset>
                      </wp:positionH>
                      <wp:positionV relativeFrom="paragraph">
                        <wp:posOffset>7967</wp:posOffset>
                      </wp:positionV>
                      <wp:extent cx="2956560" cy="819150"/>
                      <wp:effectExtent l="0" t="0" r="15240" b="1905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6560" cy="819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13DE75" w14:textId="202EAE18" w:rsidR="004648D7" w:rsidRPr="004648D7" w:rsidRDefault="004648D7">
                                  <w:pPr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4648D7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Tu tecnología merece más que un servicio mediocre. Dale la oportunidad de ser tratada por los mejores. ¡Gracias por confiar en nosotros!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BA10E7" id="Cuadro de texto 2" o:spid="_x0000_s1029" type="#_x0000_t202" style="position:absolute;left:0;text-align:left;margin-left:319.4pt;margin-top:.65pt;width:232.8pt;height:64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">
                      <v:textbox>
                        <w:txbxContent>
                          <w:p w14:paraId="1213DE75" w14:textId="202EAE18" w:rsidR="004648D7" w:rsidRPr="004648D7" w:rsidRDefault="004648D7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648D7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Tu tecnología merece más que un servicio mediocre. Dale la oportunidad de ser tratada por los mejores. ¡Gracias por confiar en nosotros!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943AE" w:rsidRPr="00D851D0">
              <w:rPr>
                <w:b/>
                <w:bCs/>
                <w:sz w:val="18"/>
                <w:szCs w:val="18"/>
                <w:lang w:bidi="es-ES"/>
              </w:rPr>
              <w:t>¿Te atreves a dar el salto a la tranquilidad digital?</w:t>
            </w:r>
          </w:p>
          <w:p w14:paraId="59A19255" w14:textId="240C43C7" w:rsidR="002943AE" w:rsidRPr="004648D7" w:rsidRDefault="002943AE" w:rsidP="004648D7">
            <w:pPr>
              <w:ind w:left="1134"/>
              <w:rPr>
                <w:sz w:val="18"/>
                <w:szCs w:val="18"/>
                <w:lang w:bidi="es-ES"/>
              </w:rPr>
            </w:pPr>
            <w:r w:rsidRPr="00D851D0">
              <w:rPr>
                <w:rFonts w:ascii="Segoe UI Emoji" w:hAnsi="Segoe UI Emoji" w:cs="Segoe UI Emoji"/>
                <w:sz w:val="18"/>
                <w:szCs w:val="18"/>
                <w:lang w:bidi="es-ES"/>
              </w:rPr>
              <w:t>📍</w:t>
            </w:r>
            <w:r w:rsidRPr="00D851D0">
              <w:rPr>
                <w:sz w:val="18"/>
                <w:szCs w:val="18"/>
                <w:lang w:bidi="es-ES"/>
              </w:rPr>
              <w:t xml:space="preserve"> Encuéntranos en: Sociedad de Condueños, 1, local</w:t>
            </w:r>
            <w:r w:rsidRPr="00D851D0">
              <w:rPr>
                <w:sz w:val="18"/>
                <w:szCs w:val="18"/>
                <w:lang w:bidi="es-ES"/>
              </w:rPr>
              <w:br/>
            </w:r>
            <w:r w:rsidRPr="00D851D0">
              <w:rPr>
                <w:rFonts w:ascii="Segoe UI Emoji" w:hAnsi="Segoe UI Emoji" w:cs="Segoe UI Emoji"/>
                <w:sz w:val="18"/>
                <w:szCs w:val="18"/>
                <w:lang w:bidi="es-ES"/>
              </w:rPr>
              <w:t>📞</w:t>
            </w:r>
            <w:r w:rsidRPr="00D851D0">
              <w:rPr>
                <w:sz w:val="18"/>
                <w:szCs w:val="18"/>
                <w:lang w:bidi="es-ES"/>
              </w:rPr>
              <w:t xml:space="preserve"> Llámanos al: 670 05 90 08</w:t>
            </w:r>
            <w:r w:rsidRPr="00D851D0">
              <w:rPr>
                <w:sz w:val="18"/>
                <w:szCs w:val="18"/>
                <w:lang w:bidi="es-ES"/>
              </w:rPr>
              <w:br/>
            </w:r>
            <w:r w:rsidRPr="00D851D0">
              <w:rPr>
                <w:rFonts w:ascii="Segoe UI Emoji" w:hAnsi="Segoe UI Emoji" w:cs="Segoe UI Emoji"/>
                <w:sz w:val="18"/>
                <w:szCs w:val="18"/>
                <w:lang w:bidi="es-ES"/>
              </w:rPr>
              <w:t>🌐</w:t>
            </w:r>
            <w:r w:rsidRPr="00D851D0">
              <w:rPr>
                <w:sz w:val="18"/>
                <w:szCs w:val="18"/>
                <w:lang w:bidi="es-ES"/>
              </w:rPr>
              <w:t xml:space="preserve"> Visítanos: www.batchpcsecurity.es</w:t>
            </w:r>
          </w:p>
        </w:tc>
      </w:tr>
      <w:tr w:rsidR="00A1111B" w14:paraId="0D74FE03" w14:textId="77777777" w:rsidTr="00D851D0">
        <w:trPr>
          <w:trHeight w:val="900"/>
        </w:trPr>
        <w:tc>
          <w:tcPr>
            <w:tcW w:w="12054" w:type="dxa"/>
            <w:vAlign w:val="bottom"/>
          </w:tcPr>
          <w:p w14:paraId="592C242F" w14:textId="4EA4B770" w:rsidR="00A1111B" w:rsidRDefault="00A1111B" w:rsidP="002943AE">
            <w:pPr>
              <w:rPr>
                <w:noProof/>
              </w:rPr>
            </w:pPr>
          </w:p>
        </w:tc>
      </w:tr>
    </w:tbl>
    <w:p w14:paraId="5C4171E2" w14:textId="77777777" w:rsidR="000B4502" w:rsidRDefault="000B4502" w:rsidP="004648D7">
      <w:pPr>
        <w:rPr>
          <w:noProof/>
        </w:rPr>
      </w:pPr>
    </w:p>
    <w:sectPr w:rsidR="000B4502" w:rsidSect="00776712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312E48" w14:textId="77777777" w:rsidR="00AB12EE" w:rsidRDefault="00AB12EE" w:rsidP="0069676F">
      <w:pPr>
        <w:spacing w:after="0" w:line="240" w:lineRule="auto"/>
      </w:pPr>
      <w:r>
        <w:separator/>
      </w:r>
    </w:p>
  </w:endnote>
  <w:endnote w:type="continuationSeparator" w:id="0">
    <w:p w14:paraId="568A4CF1" w14:textId="77777777" w:rsidR="00AB12EE" w:rsidRDefault="00AB12EE" w:rsidP="00696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2E4041" w14:textId="77777777" w:rsidR="00AB12EE" w:rsidRDefault="00AB12EE" w:rsidP="0069676F">
      <w:pPr>
        <w:spacing w:after="0" w:line="240" w:lineRule="auto"/>
      </w:pPr>
      <w:r>
        <w:separator/>
      </w:r>
    </w:p>
  </w:footnote>
  <w:footnote w:type="continuationSeparator" w:id="0">
    <w:p w14:paraId="6D8417DD" w14:textId="77777777" w:rsidR="00AB12EE" w:rsidRDefault="00AB12EE" w:rsidP="00696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B34125"/>
    <w:multiLevelType w:val="multilevel"/>
    <w:tmpl w:val="E38A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318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4F"/>
    <w:rsid w:val="00021C04"/>
    <w:rsid w:val="000B4502"/>
    <w:rsid w:val="000E3EF7"/>
    <w:rsid w:val="0013491E"/>
    <w:rsid w:val="002943AE"/>
    <w:rsid w:val="002B2507"/>
    <w:rsid w:val="002D64D4"/>
    <w:rsid w:val="00392FA9"/>
    <w:rsid w:val="003B5311"/>
    <w:rsid w:val="00420B36"/>
    <w:rsid w:val="004648D7"/>
    <w:rsid w:val="00511EF8"/>
    <w:rsid w:val="00515218"/>
    <w:rsid w:val="005C527F"/>
    <w:rsid w:val="00613B6C"/>
    <w:rsid w:val="0069676F"/>
    <w:rsid w:val="006D69A2"/>
    <w:rsid w:val="0077634F"/>
    <w:rsid w:val="00776712"/>
    <w:rsid w:val="007B6A61"/>
    <w:rsid w:val="00875CBE"/>
    <w:rsid w:val="009132E4"/>
    <w:rsid w:val="00967418"/>
    <w:rsid w:val="00A1111B"/>
    <w:rsid w:val="00A22C04"/>
    <w:rsid w:val="00A60FC1"/>
    <w:rsid w:val="00A66008"/>
    <w:rsid w:val="00AB12EE"/>
    <w:rsid w:val="00AE779A"/>
    <w:rsid w:val="00B153D8"/>
    <w:rsid w:val="00B316A5"/>
    <w:rsid w:val="00BE5CE3"/>
    <w:rsid w:val="00CD6232"/>
    <w:rsid w:val="00D76AB2"/>
    <w:rsid w:val="00D851D0"/>
    <w:rsid w:val="00DB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95C55"/>
  <w15:chartTrackingRefBased/>
  <w15:docId w15:val="{664F747B-9B82-40D6-9D2E-EE7F39B0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6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4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63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E5CE3"/>
    <w:pPr>
      <w:spacing w:after="0" w:line="240" w:lineRule="auto"/>
      <w:ind w:left="720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5CE3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4502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0B4502"/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Ttulo1Car">
    <w:name w:val="Título 1 Car"/>
    <w:basedOn w:val="Fuentedeprrafopredeter"/>
    <w:link w:val="Ttulo1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0B4502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0B45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96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676F"/>
  </w:style>
  <w:style w:type="paragraph" w:styleId="Piedepgina">
    <w:name w:val="footer"/>
    <w:basedOn w:val="Normal"/>
    <w:link w:val="PiedepginaCar"/>
    <w:uiPriority w:val="99"/>
    <w:unhideWhenUsed/>
    <w:rsid w:val="00696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676F"/>
  </w:style>
  <w:style w:type="character" w:customStyle="1" w:styleId="Ttulo4Car">
    <w:name w:val="Título 4 Car"/>
    <w:basedOn w:val="Fuentedeprrafopredeter"/>
    <w:link w:val="Ttulo4"/>
    <w:uiPriority w:val="9"/>
    <w:semiHidden/>
    <w:rsid w:val="0077634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2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quipo\AppData\Roaming\Microsoft\Templates\Informe%20(tema%20Orige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FF4C9-2793-4F9A-A998-5F3C3B118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(tema Origen).dotx</Template>
  <TotalTime>53</TotalTime>
  <Pages>2</Pages>
  <Words>209</Words>
  <Characters>1150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Rubén Sanchez-Gil Morente</cp:lastModifiedBy>
  <cp:revision>4</cp:revision>
  <cp:lastPrinted>2024-12-03T18:12:00Z</cp:lastPrinted>
  <dcterms:created xsi:type="dcterms:W3CDTF">2024-12-05T07:47:00Z</dcterms:created>
  <dcterms:modified xsi:type="dcterms:W3CDTF">2024-12-05T08:56:00Z</dcterms:modified>
</cp:coreProperties>
</file>